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B3F" w:rsidRDefault="000E7B3F" w:rsidP="001F5F66">
      <w:pPr>
        <w:pStyle w:val="Ttulo"/>
        <w:spacing w:before="100" w:beforeAutospacing="1"/>
        <w:rPr>
          <w:lang w:val="pt-BR"/>
        </w:rPr>
      </w:pPr>
      <w:r>
        <w:rPr>
          <w:lang w:val="pt-BR"/>
        </w:rPr>
        <w:t>Netshoes</w:t>
      </w:r>
    </w:p>
    <w:p w:rsidR="003D0F83" w:rsidRPr="004C0FFF" w:rsidRDefault="000E7B3F" w:rsidP="001F5F66">
      <w:pPr>
        <w:pStyle w:val="Ttulo"/>
        <w:spacing w:before="100" w:beforeAutospacing="1"/>
        <w:rPr>
          <w:lang w:val="pt-BR"/>
        </w:rPr>
      </w:pPr>
      <w:r>
        <w:rPr>
          <w:lang w:val="pt-BR"/>
        </w:rPr>
        <w:t>Teste para analista desenvolvedor</w:t>
      </w:r>
    </w:p>
    <w:p w:rsidR="00C45979" w:rsidRDefault="00C45979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</w:p>
    <w:p w:rsidR="00E05E6D" w:rsidRDefault="00721AF9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 w:rsidRPr="00721AF9">
        <w:rPr>
          <w:rStyle w:val="Textodoespaoreservado"/>
          <w:color w:val="auto"/>
          <w:lang w:val="pt-BR"/>
        </w:rPr>
        <w:t>1 - OK. Gerado arquivo XML, deve con</w:t>
      </w:r>
      <w:r w:rsidR="00E05E6D">
        <w:rPr>
          <w:rStyle w:val="Textodoespaoreservado"/>
          <w:color w:val="auto"/>
          <w:lang w:val="pt-BR"/>
        </w:rPr>
        <w:t>figurar o caminho no App.Config</w:t>
      </w:r>
    </w:p>
    <w:p w:rsidR="001F5F66" w:rsidRDefault="00721AF9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 w:rsidRPr="00721AF9">
        <w:rPr>
          <w:rStyle w:val="Textodoespaoreservado"/>
          <w:color w:val="auto"/>
          <w:lang w:val="pt-BR"/>
        </w:rPr>
        <w:t xml:space="preserve">2 - OK. </w:t>
      </w:r>
      <w:r w:rsidR="00D6537E">
        <w:rPr>
          <w:rStyle w:val="Textodoespaoreservado"/>
          <w:color w:val="auto"/>
          <w:lang w:val="pt-BR"/>
        </w:rPr>
        <w:t>Estou trabalhando</w:t>
      </w:r>
      <w:r w:rsidRPr="00721AF9">
        <w:rPr>
          <w:rStyle w:val="Textodoespaoreservado"/>
          <w:color w:val="auto"/>
          <w:lang w:val="pt-BR"/>
        </w:rPr>
        <w:t xml:space="preserve"> em um Mac</w:t>
      </w:r>
      <w:r w:rsidR="00D6537E">
        <w:rPr>
          <w:rStyle w:val="Textodoespaoreservado"/>
          <w:color w:val="auto"/>
          <w:lang w:val="pt-BR"/>
        </w:rPr>
        <w:t xml:space="preserve"> sem VM</w:t>
      </w:r>
      <w:r w:rsidRPr="00721AF9">
        <w:rPr>
          <w:rStyle w:val="Textodoespaoreservado"/>
          <w:color w:val="auto"/>
          <w:lang w:val="pt-BR"/>
        </w:rPr>
        <w:t>, sem SQL Server para rodar :/ mas efetuei tudo que foi solicitado.</w:t>
      </w:r>
      <w:r w:rsidR="00D6537E">
        <w:rPr>
          <w:rStyle w:val="Textodoespaoreservado"/>
          <w:color w:val="auto"/>
          <w:lang w:val="pt-BR"/>
        </w:rPr>
        <w:t xml:space="preserve"> Difícil debugar também pois Mac não roda WindowsForms tradicional.</w:t>
      </w:r>
    </w:p>
    <w:p w:rsidR="001F5F66" w:rsidRDefault="00721AF9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 w:rsidRPr="00721AF9">
        <w:rPr>
          <w:rStyle w:val="Textodoespaoreservado"/>
          <w:color w:val="auto"/>
          <w:lang w:val="pt-BR"/>
        </w:rPr>
        <w:t>3 - OK. Criados campos na tabela e propriedades na classe</w:t>
      </w:r>
      <w:r w:rsidR="001F5F66">
        <w:rPr>
          <w:rStyle w:val="Textodoespaoreservado"/>
          <w:color w:val="auto"/>
          <w:lang w:val="pt-BR"/>
        </w:rPr>
        <w:t>.</w:t>
      </w:r>
    </w:p>
    <w:p w:rsidR="001F5F66" w:rsidRDefault="00721AF9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 w:rsidRPr="00721AF9">
        <w:rPr>
          <w:rStyle w:val="Textodoespaoreservado"/>
          <w:color w:val="auto"/>
          <w:lang w:val="pt-BR"/>
        </w:rPr>
        <w:t>4 - OK. Crianda proc P_GET_ALL_VALUES_BY_CFOP (SQL/P_GET_ALL_VALUES_BY_CFOP.sql)</w:t>
      </w:r>
    </w:p>
    <w:p w:rsidR="00C6121A" w:rsidRDefault="00721AF9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 w:rsidRPr="00721AF9">
        <w:rPr>
          <w:rStyle w:val="Textodoespaoreservado"/>
          <w:color w:val="auto"/>
          <w:lang w:val="pt-BR"/>
        </w:rPr>
        <w:t>5 - OK. No código que baixei já estava com valor informado no doc de instruções</w:t>
      </w:r>
      <w:r w:rsidR="00C6121A">
        <w:rPr>
          <w:rStyle w:val="Textodoespaoreservado"/>
          <w:color w:val="auto"/>
          <w:lang w:val="pt-BR"/>
        </w:rPr>
        <w:br/>
      </w:r>
      <w:r w:rsidR="00E05E6D">
        <w:rPr>
          <w:rStyle w:val="Textodoespaoreservado"/>
          <w:color w:val="auto"/>
          <w:lang w:val="pt-BR"/>
        </w:rPr>
        <w:br/>
      </w:r>
      <w:r w:rsidRPr="00721AF9">
        <w:rPr>
          <w:rStyle w:val="Textodoespaoreservado"/>
          <w:color w:val="auto"/>
          <w:lang w:val="pt-BR"/>
        </w:rPr>
        <w:tab/>
        <w:t>//snippet:</w:t>
      </w:r>
      <w:r w:rsidR="00E05E6D">
        <w:rPr>
          <w:rStyle w:val="Textodoespaoreservado"/>
          <w:color w:val="auto"/>
          <w:lang w:val="pt-BR"/>
        </w:rPr>
        <w:br/>
      </w:r>
      <w:r w:rsidRPr="00721AF9">
        <w:rPr>
          <w:rStyle w:val="Textodoespaoreservado"/>
          <w:color w:val="auto"/>
          <w:lang w:val="pt-BR"/>
        </w:rPr>
        <w:tab/>
        <w:t>else if ((this.EstadoOrigem == "SP") &amp;</w:t>
      </w:r>
      <w:r w:rsidR="00E05E6D">
        <w:rPr>
          <w:rStyle w:val="Textodoespaoreservado"/>
          <w:color w:val="auto"/>
          <w:lang w:val="pt-BR"/>
        </w:rPr>
        <w:t>&amp; (this.EstadoDestino == "RO"))</w:t>
      </w:r>
      <w:r w:rsidR="00E05E6D">
        <w:rPr>
          <w:rStyle w:val="Textodoespaoreservado"/>
          <w:color w:val="auto"/>
          <w:lang w:val="pt-BR"/>
        </w:rPr>
        <w:br/>
      </w:r>
      <w:r w:rsidRPr="00721AF9">
        <w:rPr>
          <w:rStyle w:val="Textodoespaoreservado"/>
          <w:color w:val="auto"/>
          <w:lang w:val="pt-BR"/>
        </w:rPr>
        <w:tab/>
        <w:t>{</w:t>
      </w:r>
      <w:r w:rsidR="00E05E6D">
        <w:rPr>
          <w:rStyle w:val="Textodoespaoreservado"/>
          <w:color w:val="auto"/>
          <w:lang w:val="pt-BR"/>
        </w:rPr>
        <w:br/>
      </w:r>
      <w:r w:rsidRPr="00721AF9">
        <w:rPr>
          <w:rStyle w:val="Textodoespaoreservado"/>
          <w:color w:val="auto"/>
          <w:lang w:val="pt-BR"/>
        </w:rPr>
        <w:tab/>
      </w:r>
      <w:r w:rsidRPr="00721AF9">
        <w:rPr>
          <w:rStyle w:val="Textodoespaoreservado"/>
          <w:color w:val="auto"/>
          <w:lang w:val="pt-BR"/>
        </w:rPr>
        <w:tab/>
        <w:t>notaFiscalItem.Cfop = "6.006";</w:t>
      </w:r>
      <w:r w:rsidR="00E05E6D">
        <w:rPr>
          <w:rStyle w:val="Textodoespaoreservado"/>
          <w:color w:val="auto"/>
          <w:lang w:val="pt-BR"/>
        </w:rPr>
        <w:br/>
      </w:r>
      <w:r w:rsidR="00E05E6D">
        <w:rPr>
          <w:rStyle w:val="Textodoespaoreservado"/>
          <w:color w:val="auto"/>
          <w:lang w:val="pt-BR"/>
        </w:rPr>
        <w:tab/>
        <w:t>}</w:t>
      </w:r>
    </w:p>
    <w:p w:rsidR="00C45979" w:rsidRDefault="00721AF9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 w:rsidRPr="00721AF9">
        <w:rPr>
          <w:rStyle w:val="Textodoespaoreservado"/>
          <w:color w:val="auto"/>
          <w:lang w:val="pt-BR"/>
        </w:rPr>
        <w:t>6 - Melhorias que eu sugiro</w:t>
      </w:r>
      <w:r w:rsidR="00C45979">
        <w:rPr>
          <w:rStyle w:val="Textodoespaoreservado"/>
          <w:color w:val="auto"/>
          <w:lang w:val="pt-BR"/>
        </w:rPr>
        <w:t xml:space="preserve"> por hora</w:t>
      </w:r>
      <w:r w:rsidRPr="00721AF9">
        <w:rPr>
          <w:rStyle w:val="Textodoespaoreservado"/>
          <w:color w:val="auto"/>
          <w:lang w:val="pt-BR"/>
        </w:rPr>
        <w:t>:</w:t>
      </w:r>
    </w:p>
    <w:p w:rsidR="00721AF9" w:rsidRPr="00721AF9" w:rsidRDefault="00721AF9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 w:rsidRPr="00721AF9">
        <w:rPr>
          <w:rStyle w:val="Textodoespaoreservado"/>
          <w:color w:val="auto"/>
          <w:lang w:val="pt-BR"/>
        </w:rPr>
        <w:tab/>
        <w:t>- Os IDs dos campos não estão padronizados, alguns com prefixo txt outros com prefixo text</w:t>
      </w:r>
    </w:p>
    <w:p w:rsidR="00721AF9" w:rsidRPr="00721AF9" w:rsidRDefault="00D6537E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>
        <w:rPr>
          <w:rStyle w:val="Textodoespaoreservado"/>
          <w:color w:val="auto"/>
          <w:lang w:val="pt-BR"/>
        </w:rPr>
        <w:tab/>
        <w:t xml:space="preserve">- Cidade poderia ter </w:t>
      </w:r>
      <w:r w:rsidR="00721AF9" w:rsidRPr="00721AF9">
        <w:rPr>
          <w:rStyle w:val="Textodoespaoreservado"/>
          <w:color w:val="auto"/>
          <w:lang w:val="pt-BR"/>
        </w:rPr>
        <w:t>intellisense</w:t>
      </w:r>
    </w:p>
    <w:p w:rsidR="00721AF9" w:rsidRPr="00721AF9" w:rsidRDefault="00721AF9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 w:rsidRPr="00721AF9">
        <w:rPr>
          <w:rStyle w:val="Textodoespaoreservado"/>
          <w:color w:val="auto"/>
          <w:lang w:val="pt-BR"/>
        </w:rPr>
        <w:tab/>
        <w:t>- Estado poderia ser DropDownList/ComboBox :p</w:t>
      </w:r>
    </w:p>
    <w:p w:rsidR="00721AF9" w:rsidRPr="00721AF9" w:rsidRDefault="00721AF9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 w:rsidRPr="00721AF9">
        <w:rPr>
          <w:rStyle w:val="Textodoespaoreservado"/>
          <w:color w:val="auto"/>
          <w:lang w:val="pt-BR"/>
        </w:rPr>
        <w:tab/>
        <w:t xml:space="preserve">- Estado poderia ser um </w:t>
      </w:r>
      <w:r w:rsidR="00D6537E">
        <w:rPr>
          <w:rStyle w:val="Textodoespaoreservado"/>
          <w:color w:val="auto"/>
          <w:lang w:val="pt-BR"/>
        </w:rPr>
        <w:t>E</w:t>
      </w:r>
      <w:r w:rsidRPr="00721AF9">
        <w:rPr>
          <w:rStyle w:val="Textodoespaoreservado"/>
          <w:color w:val="auto"/>
          <w:lang w:val="pt-BR"/>
        </w:rPr>
        <w:t>num</w:t>
      </w:r>
    </w:p>
    <w:p w:rsidR="00721AF9" w:rsidRPr="00721AF9" w:rsidRDefault="00721AF9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 w:rsidRPr="00721AF9">
        <w:rPr>
          <w:rStyle w:val="Textodoespaoreservado"/>
          <w:color w:val="auto"/>
          <w:lang w:val="pt-BR"/>
        </w:rPr>
        <w:tab/>
        <w:t>- Validar se as informações inseridas são númericas e dar feedback ao usuário</w:t>
      </w:r>
    </w:p>
    <w:p w:rsidR="00D6537E" w:rsidRDefault="00721AF9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 w:rsidRPr="00721AF9">
        <w:rPr>
          <w:rStyle w:val="Textodoespaoreservado"/>
          <w:color w:val="auto"/>
          <w:lang w:val="pt-BR"/>
        </w:rPr>
        <w:tab/>
        <w:t>- Ícone Netshoes</w:t>
      </w:r>
    </w:p>
    <w:p w:rsidR="00D6537E" w:rsidRPr="00721AF9" w:rsidRDefault="00D6537E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>
        <w:rPr>
          <w:rStyle w:val="Textodoespaoreservado"/>
          <w:color w:val="auto"/>
          <w:lang w:val="pt-BR"/>
        </w:rPr>
        <w:tab/>
        <w:t>- Web Api para fornecer relatório CFOP e outros</w:t>
      </w:r>
    </w:p>
    <w:p w:rsidR="00721AF9" w:rsidRPr="00721AF9" w:rsidRDefault="00721AF9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 w:rsidRPr="00721AF9">
        <w:rPr>
          <w:rStyle w:val="Textodoespaoreservado"/>
          <w:color w:val="auto"/>
          <w:lang w:val="pt-BR"/>
        </w:rPr>
        <w:t>7 - OK. Aplicada verificação de desconto para Sudeste</w:t>
      </w:r>
      <w:r w:rsidR="00C45979">
        <w:rPr>
          <w:rStyle w:val="Textodoespaoreservado"/>
          <w:color w:val="auto"/>
          <w:lang w:val="pt-BR"/>
        </w:rPr>
        <w:t>.</w:t>
      </w:r>
    </w:p>
    <w:p w:rsidR="00721AF9" w:rsidRPr="00721AF9" w:rsidRDefault="00721AF9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 w:rsidRPr="00721AF9">
        <w:rPr>
          <w:rStyle w:val="Textodoespaoreservado"/>
          <w:color w:val="auto"/>
          <w:lang w:val="pt-BR"/>
        </w:rPr>
        <w:t xml:space="preserve">8 - NoGo. Atualmente estou trabalhando em outra empresa, estou trabalhando em um projeto grande de BPMS </w:t>
      </w:r>
      <w:r w:rsidR="00E05E6D">
        <w:rPr>
          <w:rStyle w:val="Textodoespaoreservado"/>
          <w:color w:val="auto"/>
          <w:lang w:val="pt-BR"/>
        </w:rPr>
        <w:t>para um grande banco</w:t>
      </w:r>
      <w:r w:rsidRPr="00721AF9">
        <w:rPr>
          <w:rStyle w:val="Textodoespaoreservado"/>
          <w:color w:val="auto"/>
          <w:lang w:val="pt-BR"/>
        </w:rPr>
        <w:t xml:space="preserve">, com prazo apertado, estou fazendo horas extras todos os dias, </w:t>
      </w:r>
      <w:r w:rsidR="00DE65DF">
        <w:rPr>
          <w:rStyle w:val="Textodoespaoreservado"/>
          <w:color w:val="auto"/>
          <w:lang w:val="pt-BR"/>
        </w:rPr>
        <w:t>tinha</w:t>
      </w:r>
      <w:r w:rsidRPr="00721AF9">
        <w:rPr>
          <w:rStyle w:val="Textodoespaoreservado"/>
          <w:color w:val="auto"/>
          <w:lang w:val="pt-BR"/>
        </w:rPr>
        <w:t xml:space="preserve"> apenas 3 horas da sexta-feira para efetuar este projeto teste</w:t>
      </w:r>
      <w:r w:rsidR="00E05E6D">
        <w:rPr>
          <w:rStyle w:val="Textodoespaoreservado"/>
          <w:color w:val="auto"/>
          <w:lang w:val="pt-BR"/>
        </w:rPr>
        <w:t xml:space="preserve"> NetShoes</w:t>
      </w:r>
      <w:r w:rsidRPr="00721AF9">
        <w:rPr>
          <w:rStyle w:val="Textodoespaoreservado"/>
          <w:color w:val="auto"/>
          <w:lang w:val="pt-BR"/>
        </w:rPr>
        <w:t>.</w:t>
      </w:r>
      <w:r w:rsidR="00DE65DF">
        <w:rPr>
          <w:rStyle w:val="Textodoespaoreservado"/>
          <w:color w:val="auto"/>
          <w:lang w:val="pt-BR"/>
        </w:rPr>
        <w:br/>
        <w:t xml:space="preserve">Não deu tempo de adicionar projeto UnitTest na solution, mas conheço tudo isso. </w:t>
      </w:r>
      <w:r w:rsidR="00DE65DF">
        <w:rPr>
          <w:rStyle w:val="Textodoespaoreservado"/>
          <w:color w:val="auto"/>
          <w:lang w:val="pt-BR"/>
        </w:rPr>
        <w:br/>
        <w:t>Eu não estava preparado para este teste, estou com um Mac sem VM e sem SQL Server, não roda Windows Forms tradicional, foi difícil adaptar em tempo hábil. Mas gostei de fazer e entreguei o solicitado. Nunca tinha escrito Windows Forms em um Mac :)</w:t>
      </w:r>
    </w:p>
    <w:p w:rsidR="00721AF9" w:rsidRPr="00721AF9" w:rsidRDefault="00721AF9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 w:rsidRPr="00721AF9">
        <w:rPr>
          <w:rStyle w:val="Textodoespaoreservado"/>
          <w:color w:val="auto"/>
          <w:lang w:val="pt-BR"/>
        </w:rPr>
        <w:t xml:space="preserve">9 - NoGo. Idem ao item 8. </w:t>
      </w:r>
    </w:p>
    <w:p w:rsidR="00C45979" w:rsidRDefault="00E05E6D" w:rsidP="001F5F66">
      <w:pPr>
        <w:pStyle w:val="Semespaamento"/>
        <w:spacing w:before="100" w:beforeAutospacing="1"/>
        <w:rPr>
          <w:rStyle w:val="Textodoespaoreservado"/>
          <w:color w:val="auto"/>
          <w:lang w:val="pt-BR"/>
        </w:rPr>
      </w:pPr>
      <w:r>
        <w:rPr>
          <w:rStyle w:val="Textodoespaoreservado"/>
          <w:color w:val="auto"/>
          <w:lang w:val="pt-BR"/>
        </w:rPr>
        <w:t xml:space="preserve">10 </w:t>
      </w:r>
      <w:r w:rsidR="001F5F66">
        <w:rPr>
          <w:rStyle w:val="Textodoespaoreservado"/>
          <w:color w:val="auto"/>
          <w:lang w:val="pt-BR"/>
        </w:rPr>
        <w:t>-</w:t>
      </w:r>
      <w:r>
        <w:rPr>
          <w:rStyle w:val="Textodoespaoreservado"/>
          <w:color w:val="auto"/>
          <w:lang w:val="pt-BR"/>
        </w:rPr>
        <w:t xml:space="preserve"> </w:t>
      </w:r>
      <w:r w:rsidR="001F5F66">
        <w:rPr>
          <w:rStyle w:val="Textodoespaoreservado"/>
          <w:color w:val="auto"/>
          <w:lang w:val="pt-BR"/>
        </w:rPr>
        <w:t>Este app é uma i</w:t>
      </w:r>
      <w:r w:rsidR="001F5F66" w:rsidRPr="001F5F66">
        <w:rPr>
          <w:rStyle w:val="Textodoespaoreservado"/>
          <w:color w:val="auto"/>
          <w:lang w:val="pt-BR"/>
        </w:rPr>
        <w:t>nterface para cálculo de impostos baseados nos estados de origem, destino e checagem de brinde.</w:t>
      </w:r>
      <w:r w:rsidR="00C45979">
        <w:rPr>
          <w:rStyle w:val="Textodoespaoreservado"/>
          <w:color w:val="auto"/>
          <w:lang w:val="pt-BR"/>
        </w:rPr>
        <w:t xml:space="preserve"> </w:t>
      </w:r>
      <w:r w:rsidR="001F5F66" w:rsidRPr="001F5F66">
        <w:rPr>
          <w:rStyle w:val="Textodoespaoreservado"/>
          <w:color w:val="auto"/>
          <w:lang w:val="pt-BR"/>
        </w:rPr>
        <w:t>São aplicados os impostos ICMS e IPI</w:t>
      </w:r>
      <w:r w:rsidR="00C45979">
        <w:rPr>
          <w:rStyle w:val="Textodoespaoreservado"/>
          <w:color w:val="auto"/>
          <w:lang w:val="pt-BR"/>
        </w:rPr>
        <w:t>, desconto e persistência das informações em banco de dados e arquivos XML</w:t>
      </w:r>
      <w:r w:rsidR="001F5F66">
        <w:rPr>
          <w:rStyle w:val="Textodoespaoreservado"/>
          <w:color w:val="auto"/>
          <w:lang w:val="pt-BR"/>
        </w:rPr>
        <w:br/>
      </w:r>
      <w:r w:rsidR="001F5F66">
        <w:rPr>
          <w:rStyle w:val="Textodoespaoreservado"/>
          <w:color w:val="auto"/>
          <w:lang w:val="pt-BR"/>
        </w:rPr>
        <w:br/>
      </w:r>
      <w:r w:rsidR="00C45979">
        <w:rPr>
          <w:rStyle w:val="Textodoespaoreservado"/>
          <w:color w:val="auto"/>
          <w:lang w:val="pt-BR"/>
        </w:rPr>
        <w:t>Melhorias implementadas</w:t>
      </w:r>
      <w:r w:rsidR="001F5F66" w:rsidRPr="001F5F66">
        <w:rPr>
          <w:rStyle w:val="Textodoespaoreservado"/>
          <w:color w:val="auto"/>
          <w:lang w:val="pt-BR"/>
        </w:rPr>
        <w:t>:</w:t>
      </w:r>
    </w:p>
    <w:p w:rsidR="00C45979" w:rsidRDefault="001F5F66" w:rsidP="00C45979">
      <w:pPr>
        <w:pStyle w:val="Semespaamento"/>
        <w:spacing w:before="100" w:beforeAutospacing="1"/>
        <w:ind w:left="720"/>
        <w:rPr>
          <w:rStyle w:val="Textodoespaoreservado"/>
          <w:color w:val="auto"/>
          <w:lang w:val="pt-BR"/>
        </w:rPr>
      </w:pPr>
      <w:r w:rsidRPr="001F5F66">
        <w:rPr>
          <w:rStyle w:val="Textodoespaoreservado"/>
          <w:color w:val="auto"/>
          <w:lang w:val="pt-BR"/>
        </w:rPr>
        <w:t>- Validação de estado de origem e destino dando feedback ao usuário</w:t>
      </w:r>
    </w:p>
    <w:p w:rsidR="00C45979" w:rsidRDefault="001F5F66" w:rsidP="00C45979">
      <w:pPr>
        <w:pStyle w:val="Semespaamento"/>
        <w:spacing w:before="100" w:beforeAutospacing="1"/>
        <w:ind w:left="720"/>
        <w:rPr>
          <w:rStyle w:val="Textodoespaoreservado"/>
          <w:color w:val="auto"/>
          <w:lang w:val="pt-BR"/>
        </w:rPr>
      </w:pPr>
      <w:r w:rsidRPr="001F5F66">
        <w:rPr>
          <w:rStyle w:val="Textodoespaoreservado"/>
          <w:color w:val="auto"/>
          <w:lang w:val="pt-BR"/>
        </w:rPr>
        <w:t>- Aplicação de IPI</w:t>
      </w:r>
    </w:p>
    <w:p w:rsidR="00C45979" w:rsidRDefault="001F5F66" w:rsidP="00C45979">
      <w:pPr>
        <w:pStyle w:val="Semespaamento"/>
        <w:spacing w:before="100" w:beforeAutospacing="1"/>
        <w:ind w:left="720"/>
        <w:rPr>
          <w:rStyle w:val="Textodoespaoreservado"/>
          <w:color w:val="auto"/>
          <w:lang w:val="pt-BR"/>
        </w:rPr>
      </w:pPr>
      <w:r w:rsidRPr="001F5F66">
        <w:rPr>
          <w:rStyle w:val="Textodoespaoreservado"/>
          <w:color w:val="auto"/>
          <w:lang w:val="pt-BR"/>
        </w:rPr>
        <w:lastRenderedPageBreak/>
        <w:t>- Tabela alterada para armazenar Base IPI, alíquota e valor</w:t>
      </w:r>
    </w:p>
    <w:p w:rsidR="00C45979" w:rsidRDefault="00D6537E" w:rsidP="00C45979">
      <w:pPr>
        <w:pStyle w:val="Semespaamento"/>
        <w:spacing w:before="100" w:beforeAutospacing="1"/>
        <w:ind w:left="720"/>
        <w:rPr>
          <w:rStyle w:val="Textodoespaoreservado"/>
          <w:color w:val="auto"/>
          <w:lang w:val="pt-BR"/>
        </w:rPr>
      </w:pPr>
      <w:r>
        <w:rPr>
          <w:rStyle w:val="Textodoespaoreservado"/>
          <w:color w:val="auto"/>
          <w:lang w:val="pt-BR"/>
        </w:rPr>
        <w:t>- Stored Procedure</w:t>
      </w:r>
      <w:r w:rsidR="001F5F66" w:rsidRPr="001F5F66">
        <w:rPr>
          <w:rStyle w:val="Textodoespaoreservado"/>
          <w:color w:val="auto"/>
          <w:lang w:val="pt-BR"/>
        </w:rPr>
        <w:t xml:space="preserve"> </w:t>
      </w:r>
      <w:r>
        <w:rPr>
          <w:rStyle w:val="Textodoespaoreservado"/>
          <w:color w:val="auto"/>
          <w:lang w:val="pt-BR"/>
        </w:rPr>
        <w:t>alterada</w:t>
      </w:r>
      <w:r w:rsidR="001F5F66" w:rsidRPr="001F5F66">
        <w:rPr>
          <w:rStyle w:val="Textodoespaoreservado"/>
          <w:color w:val="auto"/>
          <w:lang w:val="pt-BR"/>
        </w:rPr>
        <w:t xml:space="preserve"> para suportar </w:t>
      </w:r>
      <w:r>
        <w:rPr>
          <w:rStyle w:val="Textodoespaoreservado"/>
          <w:color w:val="auto"/>
          <w:lang w:val="pt-BR"/>
        </w:rPr>
        <w:t>IPI</w:t>
      </w:r>
    </w:p>
    <w:p w:rsidR="00C45979" w:rsidRDefault="00D6537E" w:rsidP="00C45979">
      <w:pPr>
        <w:pStyle w:val="Semespaamento"/>
        <w:spacing w:before="100" w:beforeAutospacing="1"/>
        <w:ind w:left="720"/>
        <w:rPr>
          <w:rStyle w:val="Textodoespaoreservado"/>
          <w:color w:val="auto"/>
          <w:lang w:val="pt-BR"/>
        </w:rPr>
      </w:pPr>
      <w:r>
        <w:rPr>
          <w:rStyle w:val="Textodoespaoreservado"/>
          <w:color w:val="auto"/>
          <w:lang w:val="pt-BR"/>
        </w:rPr>
        <w:t>- Classes alteradas para suportar IPI</w:t>
      </w:r>
    </w:p>
    <w:p w:rsidR="00C45979" w:rsidRDefault="001F5F66" w:rsidP="00C45979">
      <w:pPr>
        <w:pStyle w:val="Semespaamento"/>
        <w:spacing w:before="100" w:beforeAutospacing="1"/>
        <w:ind w:left="720"/>
        <w:rPr>
          <w:rStyle w:val="Textodoespaoreservado"/>
          <w:color w:val="auto"/>
          <w:lang w:val="pt-BR"/>
        </w:rPr>
      </w:pPr>
      <w:r w:rsidRPr="001F5F66">
        <w:rPr>
          <w:rStyle w:val="Textodoespaoreservado"/>
          <w:color w:val="auto"/>
          <w:lang w:val="pt-BR"/>
        </w:rPr>
        <w:t>- Aplicação de Desconto</w:t>
      </w:r>
    </w:p>
    <w:p w:rsidR="00C45979" w:rsidRDefault="00D6537E" w:rsidP="00C45979">
      <w:pPr>
        <w:pStyle w:val="Semespaamento"/>
        <w:spacing w:before="100" w:beforeAutospacing="1"/>
        <w:ind w:left="720"/>
        <w:rPr>
          <w:rStyle w:val="Textodoespaoreservado"/>
          <w:color w:val="auto"/>
          <w:lang w:val="pt-BR"/>
        </w:rPr>
      </w:pPr>
      <w:r>
        <w:rPr>
          <w:rStyle w:val="Textodoespaoreservado"/>
          <w:color w:val="auto"/>
          <w:lang w:val="pt-BR"/>
        </w:rPr>
        <w:t>- Tabela alterada para suportar Desconto</w:t>
      </w:r>
    </w:p>
    <w:p w:rsidR="00C45979" w:rsidRDefault="001F5F66" w:rsidP="00C45979">
      <w:pPr>
        <w:pStyle w:val="Semespaamento"/>
        <w:spacing w:before="100" w:beforeAutospacing="1"/>
        <w:ind w:left="720"/>
        <w:rPr>
          <w:rStyle w:val="Textodoespaoreservado"/>
          <w:color w:val="auto"/>
          <w:lang w:val="pt-BR"/>
        </w:rPr>
      </w:pPr>
      <w:r w:rsidRPr="001F5F66">
        <w:rPr>
          <w:rStyle w:val="Textodoespaoreservado"/>
          <w:color w:val="auto"/>
          <w:lang w:val="pt-BR"/>
        </w:rPr>
        <w:t xml:space="preserve">- </w:t>
      </w:r>
      <w:r w:rsidR="00D6537E">
        <w:rPr>
          <w:rStyle w:val="Textodoespaoreservado"/>
          <w:color w:val="auto"/>
          <w:lang w:val="pt-BR"/>
        </w:rPr>
        <w:t>Stored Procedure modificada para suportar Desconto</w:t>
      </w:r>
    </w:p>
    <w:p w:rsidR="00C45979" w:rsidRDefault="00D6537E" w:rsidP="00C45979">
      <w:pPr>
        <w:pStyle w:val="Semespaamento"/>
        <w:spacing w:before="100" w:beforeAutospacing="1"/>
        <w:ind w:left="720"/>
        <w:rPr>
          <w:rStyle w:val="Textodoespaoreservado"/>
          <w:color w:val="auto"/>
          <w:lang w:val="pt-BR"/>
        </w:rPr>
      </w:pPr>
      <w:r>
        <w:rPr>
          <w:rStyle w:val="Textodoespaoreservado"/>
          <w:color w:val="auto"/>
          <w:lang w:val="pt-BR"/>
        </w:rPr>
        <w:t>- Classes modificadas para suportar Desconto</w:t>
      </w:r>
    </w:p>
    <w:p w:rsidR="00C45979" w:rsidRDefault="001F5F66" w:rsidP="00C45979">
      <w:pPr>
        <w:pStyle w:val="Semespaamento"/>
        <w:spacing w:before="100" w:beforeAutospacing="1"/>
        <w:ind w:left="720"/>
        <w:rPr>
          <w:rStyle w:val="Textodoespaoreservado"/>
          <w:color w:val="auto"/>
          <w:lang w:val="pt-BR"/>
        </w:rPr>
      </w:pPr>
      <w:r w:rsidRPr="001F5F66">
        <w:rPr>
          <w:rStyle w:val="Textodoespaoreservado"/>
          <w:color w:val="auto"/>
          <w:lang w:val="pt-BR"/>
        </w:rPr>
        <w:t>- Gravação de registros em arquivo XML. Com possibilidade de configurar o diretório via App.Config</w:t>
      </w:r>
    </w:p>
    <w:p w:rsidR="00C45979" w:rsidRDefault="001F5F66" w:rsidP="00C45979">
      <w:pPr>
        <w:pStyle w:val="Semespaamento"/>
        <w:spacing w:before="100" w:beforeAutospacing="1"/>
        <w:ind w:left="720"/>
        <w:rPr>
          <w:rStyle w:val="Textodoespaoreservado"/>
          <w:color w:val="auto"/>
          <w:lang w:val="pt-BR"/>
        </w:rPr>
      </w:pPr>
      <w:r w:rsidRPr="001F5F66">
        <w:rPr>
          <w:rStyle w:val="Textodoespaoreservado"/>
          <w:color w:val="auto"/>
          <w:lang w:val="pt-BR"/>
        </w:rPr>
        <w:t>- Gravação de registros em banco de dados SQL Server. Com possibilidade de configurar ConnectionString via App.Config</w:t>
      </w:r>
    </w:p>
    <w:p w:rsidR="00C00E18" w:rsidRPr="00D6537E" w:rsidRDefault="001F5F66" w:rsidP="00C45979">
      <w:pPr>
        <w:pStyle w:val="Semespaamento"/>
        <w:spacing w:before="100" w:beforeAutospacing="1"/>
        <w:ind w:left="720"/>
        <w:rPr>
          <w:color w:val="auto"/>
          <w:lang w:val="pt-BR"/>
        </w:rPr>
      </w:pPr>
      <w:r w:rsidRPr="001F5F66">
        <w:rPr>
          <w:rStyle w:val="Textodoespaoreservado"/>
          <w:color w:val="auto"/>
          <w:lang w:val="pt-BR"/>
        </w:rPr>
        <w:t xml:space="preserve">- Criada </w:t>
      </w:r>
      <w:r w:rsidR="00D6537E">
        <w:rPr>
          <w:rStyle w:val="Textodoespaoreservado"/>
          <w:color w:val="auto"/>
          <w:lang w:val="pt-BR"/>
        </w:rPr>
        <w:t xml:space="preserve">Stored </w:t>
      </w:r>
      <w:r w:rsidRPr="001F5F66">
        <w:rPr>
          <w:rStyle w:val="Textodoespaoreservado"/>
          <w:color w:val="auto"/>
          <w:lang w:val="pt-BR"/>
        </w:rPr>
        <w:t>Procedure para retornar relatório de CFOP</w:t>
      </w:r>
    </w:p>
    <w:sectPr w:rsidR="00C00E18" w:rsidRPr="00D6537E" w:rsidSect="00C45979">
      <w:headerReference w:type="default" r:id="rId9"/>
      <w:pgSz w:w="11907" w:h="16839" w:code="9"/>
      <w:pgMar w:top="993" w:right="1440" w:bottom="1276" w:left="1440" w:header="720" w:footer="8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451" w:rsidRDefault="00D27451">
      <w:pPr>
        <w:spacing w:after="0" w:line="240" w:lineRule="auto"/>
      </w:pPr>
      <w:r>
        <w:separator/>
      </w:r>
    </w:p>
  </w:endnote>
  <w:endnote w:type="continuationSeparator" w:id="1">
    <w:p w:rsidR="00D27451" w:rsidRDefault="00D27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451" w:rsidRDefault="00D27451">
      <w:pPr>
        <w:spacing w:after="0" w:line="240" w:lineRule="auto"/>
      </w:pPr>
      <w:r>
        <w:separator/>
      </w:r>
    </w:p>
  </w:footnote>
  <w:footnote w:type="continuationSeparator" w:id="1">
    <w:p w:rsidR="00D27451" w:rsidRDefault="00D27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F83" w:rsidRDefault="00F01E14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22" o:spid="_x0000_s4097" type="#_x0000_t202" style="position:absolute;margin-left:-64.4pt;margin-top:0;width:26.7pt;height:14.4pt;z-index:251659264;visibility:visible;mso-position-horizontal:right;mso-position-horizontal-relative:left-margin-area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<v:textbox style="mso-fit-shape-to-text:t" inset="0,0,0,0">
            <w:txbxContent>
              <w:p w:rsidR="003D0F83" w:rsidRPr="004C0FFF" w:rsidRDefault="00F01E14">
                <w:pPr>
                  <w:pStyle w:val="rodap"/>
                  <w:rPr>
                    <w:lang w:val="pt-BR"/>
                  </w:rPr>
                </w:pPr>
                <w:r w:rsidRPr="004C0FFF">
                  <w:rPr>
                    <w:lang w:val="pt-BR"/>
                  </w:rPr>
                  <w:fldChar w:fldCharType="begin"/>
                </w:r>
                <w:r w:rsidR="004C0FFF" w:rsidRPr="004C0FFF">
                  <w:rPr>
                    <w:lang w:val="pt-BR"/>
                  </w:rPr>
                  <w:instrText xml:space="preserve"> PAGE   \* MERGEFORMAT </w:instrText>
                </w:r>
                <w:r w:rsidRPr="004C0FFF">
                  <w:rPr>
                    <w:lang w:val="pt-BR"/>
                  </w:rPr>
                  <w:fldChar w:fldCharType="separate"/>
                </w:r>
                <w:r w:rsidR="00DE65DF">
                  <w:rPr>
                    <w:lang w:val="pt-BR"/>
                  </w:rPr>
                  <w:t>1</w:t>
                </w:r>
                <w:r w:rsidRPr="004C0FFF">
                  <w:rPr>
                    <w:lang w:val="pt-BR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9154A1"/>
    <w:multiLevelType w:val="hybridMultilevel"/>
    <w:tmpl w:val="C13CC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attachedTemplate r:id="rId1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E7B3F"/>
    <w:rsid w:val="000509EB"/>
    <w:rsid w:val="0007018E"/>
    <w:rsid w:val="000E13E6"/>
    <w:rsid w:val="000E7B3F"/>
    <w:rsid w:val="001F3118"/>
    <w:rsid w:val="001F5F66"/>
    <w:rsid w:val="002137BE"/>
    <w:rsid w:val="00305142"/>
    <w:rsid w:val="00307E76"/>
    <w:rsid w:val="003123B0"/>
    <w:rsid w:val="00326966"/>
    <w:rsid w:val="00365F60"/>
    <w:rsid w:val="003752B0"/>
    <w:rsid w:val="003D0F83"/>
    <w:rsid w:val="003E550F"/>
    <w:rsid w:val="0045381E"/>
    <w:rsid w:val="00466911"/>
    <w:rsid w:val="004C0FFF"/>
    <w:rsid w:val="005176C2"/>
    <w:rsid w:val="00533090"/>
    <w:rsid w:val="005353DF"/>
    <w:rsid w:val="00565C43"/>
    <w:rsid w:val="00626536"/>
    <w:rsid w:val="006C4D35"/>
    <w:rsid w:val="006D5C70"/>
    <w:rsid w:val="00721AF9"/>
    <w:rsid w:val="00723BC1"/>
    <w:rsid w:val="00735CA6"/>
    <w:rsid w:val="00777132"/>
    <w:rsid w:val="00853626"/>
    <w:rsid w:val="008B4D3F"/>
    <w:rsid w:val="00925D51"/>
    <w:rsid w:val="00A20C0B"/>
    <w:rsid w:val="00AC5B38"/>
    <w:rsid w:val="00B52583"/>
    <w:rsid w:val="00B75405"/>
    <w:rsid w:val="00BD2FD5"/>
    <w:rsid w:val="00BE7EF8"/>
    <w:rsid w:val="00C00E18"/>
    <w:rsid w:val="00C2285A"/>
    <w:rsid w:val="00C45979"/>
    <w:rsid w:val="00C6121A"/>
    <w:rsid w:val="00C65186"/>
    <w:rsid w:val="00CB402C"/>
    <w:rsid w:val="00CE3780"/>
    <w:rsid w:val="00D27451"/>
    <w:rsid w:val="00D6537E"/>
    <w:rsid w:val="00D76F71"/>
    <w:rsid w:val="00DE65DF"/>
    <w:rsid w:val="00E0177D"/>
    <w:rsid w:val="00E05E6D"/>
    <w:rsid w:val="00E875D6"/>
    <w:rsid w:val="00EA7591"/>
    <w:rsid w:val="00F01E14"/>
    <w:rsid w:val="00F143C6"/>
    <w:rsid w:val="00F841DE"/>
    <w:rsid w:val="00FD1C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1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rsid w:val="0007018E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rsid w:val="0007018E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7018E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sid w:val="0007018E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rsid w:val="00070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07018E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07018E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"/>
    <w:uiPriority w:val="9"/>
    <w:rsid w:val="0007018E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rsid w:val="0007018E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07018E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sid w:val="0007018E"/>
    <w:rPr>
      <w:color w:val="808080"/>
    </w:rPr>
  </w:style>
  <w:style w:type="paragraph" w:customStyle="1" w:styleId="Semespaamento">
    <w:name w:val="Sem espaçamento"/>
    <w:uiPriority w:val="36"/>
    <w:qFormat/>
    <w:rsid w:val="0007018E"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sid w:val="0007018E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rsid w:val="0007018E"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rsid w:val="0007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  <w:rsid w:val="0007018E"/>
  </w:style>
  <w:style w:type="paragraph" w:customStyle="1" w:styleId="rodap">
    <w:name w:val="rodapé"/>
    <w:basedOn w:val="Normal"/>
    <w:link w:val="Carderodap"/>
    <w:uiPriority w:val="99"/>
    <w:unhideWhenUsed/>
    <w:rsid w:val="0007018E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sid w:val="0007018E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rsid w:val="000701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rsid w:val="0007018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propostas">
    <w:name w:val="Tabela de propostas"/>
    <w:basedOn w:val="Tabelanormal"/>
    <w:uiPriority w:val="99"/>
    <w:rsid w:val="0007018E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rsid w:val="0007018E"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sid w:val="0007018E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rsid w:val="0007018E"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rsid w:val="0007018E"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  <w:rsid w:val="0007018E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character" w:styleId="Refdecomentrio">
    <w:name w:val="annotation reference"/>
    <w:basedOn w:val="Fontepargpadro"/>
    <w:uiPriority w:val="99"/>
    <w:semiHidden/>
    <w:unhideWhenUsed/>
    <w:rsid w:val="00F841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41DE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41DE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41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41DE"/>
    <w:rPr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41D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1DE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F841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.silva\AppData\Roaming\Microsoft\Modelos\Proposta%20de%20servi&#231;os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1CDB7B6-3500-4C2D-878A-1D4E5FA737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serviços.dotx</Template>
  <TotalTime>1</TotalTime>
  <Pages>2</Pages>
  <Words>409</Words>
  <Characters>2211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>Stefanini</Company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Vinicius Da Silva Donzelli Sab</dc:creator>
  <cp:lastModifiedBy>Artur Oliveira Justino</cp:lastModifiedBy>
  <cp:revision>2</cp:revision>
  <dcterms:created xsi:type="dcterms:W3CDTF">2018-04-14T15:49:00Z</dcterms:created>
  <dcterms:modified xsi:type="dcterms:W3CDTF">2018-04-14T15:49:00Z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